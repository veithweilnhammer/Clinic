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9D7" w:rsidRDefault="003F6C11">
      <w:pPr>
        <w:rPr>
          <w:sz w:val="2"/>
        </w:rPr>
      </w:pPr>
      <w:r w:rsidRPr="003F6C11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0;margin-top:-125.85pt;width:243pt;height:10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" stroked="f">
            <v:textbox>
              <w:txbxContent>
                <w:p w:rsidR="00576ABB" w:rsidRDefault="00543DEF" w:rsidP="009321D6">
                  <w:r>
                    <w:t>An</w:t>
                  </w:r>
                </w:p>
                <w:p w:rsidR="00543DEF" w:rsidRDefault="00543DEF" w:rsidP="009321D6">
                  <w:r>
                    <w:t>Zuständige Richterin/zuständiger Richter</w:t>
                  </w:r>
                </w:p>
                <w:p w:rsidR="00543DEF" w:rsidRDefault="00543DEF" w:rsidP="009321D6">
                  <w:r>
                    <w:t>Amtsgericht Mitte</w:t>
                  </w:r>
                </w:p>
                <w:p w:rsidR="00543DEF" w:rsidRDefault="00543DEF" w:rsidP="009321D6"/>
                <w:p w:rsidR="00543DEF" w:rsidRPr="009321D6" w:rsidRDefault="00543DEF" w:rsidP="009321D6">
                  <w:r>
                    <w:t>FAX: 9023 1222</w:t>
                  </w:r>
                </w:p>
              </w:txbxContent>
            </v:textbox>
            <w10:wrap type="square"/>
          </v:shape>
        </w:pict>
      </w:r>
      <w:r w:rsidRPr="003F6C11">
        <w:rPr>
          <w:noProof/>
          <w:sz w:val="20"/>
          <w:lang w:val="en-US" w:eastAsia="en-US"/>
        </w:rPr>
        <w:pict>
          <v:shape id="Text Box 5" o:spid="_x0000_s1026" type="#_x0000_t202" style="position:absolute;margin-left:340.9pt;margin-top:241.35pt;width:2in;height:9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ZUrwIAALA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" filled="f" stroked="f">
            <v:textbox inset="0,0,0,0">
              <w:txbxContent>
                <w:p w:rsidR="002579D7" w:rsidRDefault="002579D7">
                  <w:pPr>
                    <w:tabs>
                      <w:tab w:val="left" w:pos="329"/>
                    </w:tabs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  <w:t xml:space="preserve">Datum: </w:t>
                  </w:r>
                  <w:r w:rsidR="003F6C11">
                    <w:rPr>
                      <w:sz w:val="14"/>
                    </w:rPr>
                    <w:fldChar w:fldCharType="begin"/>
                  </w:r>
                  <w:r>
                    <w:rPr>
                      <w:sz w:val="14"/>
                    </w:rPr>
                    <w:instrText xml:space="preserve"> TIME \@ "d. MMMM yyyy" </w:instrText>
                  </w:r>
                  <w:r w:rsidR="003F6C11">
                    <w:rPr>
                      <w:sz w:val="14"/>
                    </w:rPr>
                    <w:fldChar w:fldCharType="separate"/>
                  </w:r>
                  <w:r w:rsidR="00344B1F">
                    <w:rPr>
                      <w:noProof/>
                      <w:sz w:val="14"/>
                    </w:rPr>
                    <w:t>31. Juli 2018</w:t>
                  </w:r>
                  <w:r w:rsidR="003F6C11">
                    <w:rPr>
                      <w:sz w:val="14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</w:p>
    <w:p w:rsidR="002579D7" w:rsidRDefault="002579D7">
      <w:pPr>
        <w:rPr>
          <w:sz w:val="2"/>
        </w:rPr>
        <w:sectPr w:rsidR="002579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27" w:right="851" w:bottom="1134" w:left="1418" w:header="567" w:footer="567" w:gutter="0"/>
          <w:cols w:space="708"/>
          <w:formProt w:val="0"/>
          <w:titlePg/>
          <w:docGrid w:linePitch="360"/>
        </w:sectPr>
      </w:pPr>
    </w:p>
    <w:p w:rsidR="00E32447" w:rsidRDefault="00E32447" w:rsidP="003573DD">
      <w:pPr>
        <w:spacing w:line="360" w:lineRule="auto"/>
        <w:ind w:left="-1080"/>
        <w:jc w:val="both"/>
      </w:pPr>
      <w:bookmarkStart w:id="1" w:name="Dropdown8"/>
      <w:bookmarkEnd w:id="1"/>
      <w:r>
        <w:tab/>
      </w:r>
      <w:r>
        <w:tab/>
      </w:r>
    </w:p>
    <w:p w:rsidR="00543DEF" w:rsidRPr="00543DEF" w:rsidRDefault="00543DEF" w:rsidP="00543DEF">
      <w:pPr>
        <w:spacing w:line="360" w:lineRule="auto"/>
        <w:ind w:left="1701" w:hanging="2124"/>
        <w:jc w:val="center"/>
        <w:rPr>
          <w:rFonts w:cs="Arial"/>
          <w:b/>
          <w:sz w:val="24"/>
        </w:rPr>
      </w:pPr>
      <w:r w:rsidRPr="00543DEF">
        <w:rPr>
          <w:rFonts w:cs="Arial"/>
          <w:b/>
          <w:sz w:val="24"/>
        </w:rPr>
        <w:t>Mitteilung einer Fixierung von über 30 Minuten Dauer</w:t>
      </w:r>
    </w:p>
    <w:p w:rsidR="00543DEF" w:rsidRPr="00543DEF" w:rsidRDefault="00543DEF" w:rsidP="00543DEF">
      <w:pPr>
        <w:spacing w:line="360" w:lineRule="auto"/>
        <w:ind w:left="2124" w:hanging="2124"/>
        <w:jc w:val="both"/>
        <w:rPr>
          <w:rFonts w:cs="Arial"/>
          <w:sz w:val="20"/>
        </w:rPr>
      </w:pPr>
      <w:r w:rsidRPr="00543DEF">
        <w:rPr>
          <w:rFonts w:cs="Arial"/>
          <w:szCs w:val="22"/>
        </w:rPr>
        <w:t xml:space="preserve"> 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Betr.: 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ab/>
      </w:r>
      <w:r w:rsidRPr="00543DEF">
        <w:rPr>
          <w:rFonts w:cs="Arial"/>
          <w:sz w:val="20"/>
        </w:rPr>
        <w:tab/>
      </w:r>
      <w:r w:rsidRPr="00543DEF">
        <w:rPr>
          <w:rFonts w:cs="Arial"/>
          <w:sz w:val="20"/>
        </w:rPr>
        <w:tab/>
      </w:r>
      <w:r w:rsidRPr="00543DEF">
        <w:rPr>
          <w:rFonts w:cs="Arial"/>
          <w:sz w:val="20"/>
        </w:rPr>
        <w:tab/>
      </w:r>
      <w:r w:rsidRPr="00543DEF">
        <w:rPr>
          <w:rFonts w:cs="Arial"/>
          <w:sz w:val="20"/>
        </w:rPr>
        <w:tab/>
        <w:t>[Aufkleber]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Hiermit teilen wir im Hinblick auf den Richtervorbehalt für Fixierungen nach </w:t>
      </w:r>
      <w:proofErr w:type="spellStart"/>
      <w:r w:rsidRPr="00543DEF">
        <w:rPr>
          <w:rFonts w:cs="Arial"/>
          <w:sz w:val="20"/>
        </w:rPr>
        <w:t>PsychKG</w:t>
      </w:r>
      <w:proofErr w:type="spellEnd"/>
      <w:r w:rsidRPr="00543DEF">
        <w:rPr>
          <w:rFonts w:cs="Arial"/>
          <w:sz w:val="20"/>
        </w:rPr>
        <w:t xml:space="preserve"> (Urteil des BVerfG vom 24.07.2018) </w:t>
      </w:r>
      <w:r w:rsidR="00896828">
        <w:rPr>
          <w:rFonts w:cs="Arial"/>
          <w:sz w:val="20"/>
        </w:rPr>
        <w:t xml:space="preserve">vorsorglich </w:t>
      </w:r>
      <w:r w:rsidRPr="00543DEF">
        <w:rPr>
          <w:rFonts w:cs="Arial"/>
          <w:sz w:val="20"/>
        </w:rPr>
        <w:t>mit, dass für o. g. Pa</w:t>
      </w:r>
      <w:r>
        <w:rPr>
          <w:rFonts w:cs="Arial"/>
          <w:sz w:val="20"/>
        </w:rPr>
        <w:t>tient/</w:t>
      </w:r>
      <w:r w:rsidRPr="00543DEF">
        <w:rPr>
          <w:rFonts w:cs="Arial"/>
          <w:sz w:val="20"/>
        </w:rPr>
        <w:t xml:space="preserve">Patientin 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>am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>um</w:t>
      </w:r>
      <w:r w:rsidRPr="00543DEF">
        <w:rPr>
          <w:rFonts w:cs="Arial"/>
          <w:sz w:val="20"/>
        </w:rPr>
        <w:tab/>
      </w:r>
      <w:r w:rsidRPr="00543DEF">
        <w:rPr>
          <w:rFonts w:cs="Arial"/>
          <w:sz w:val="20"/>
        </w:rPr>
        <w:tab/>
      </w:r>
      <w:r w:rsidRPr="00543DEF">
        <w:rPr>
          <w:rFonts w:cs="Arial"/>
          <w:sz w:val="20"/>
        </w:rPr>
        <w:tab/>
      </w:r>
      <w:r w:rsidRPr="00543DEF">
        <w:rPr>
          <w:rFonts w:cs="Arial"/>
          <w:sz w:val="20"/>
        </w:rPr>
        <w:tab/>
        <w:t>Uhr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eine Fixierung notwendig wurde. 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Diese wird voraussichtlich länger als 30 Minuten andauern. 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Alle sonstigen </w:t>
      </w:r>
      <w:r>
        <w:rPr>
          <w:rFonts w:cs="Arial"/>
          <w:sz w:val="20"/>
        </w:rPr>
        <w:t>deeskalierenden</w:t>
      </w:r>
      <w:r w:rsidRPr="00543DEF">
        <w:rPr>
          <w:rFonts w:cs="Arial"/>
          <w:sz w:val="20"/>
        </w:rPr>
        <w:t xml:space="preserve"> Maßnahmen wurden im Vorfeld ausgeschöpft. 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Zum Zeitpunkt der Fixierung bestand eine  </w:t>
      </w:r>
    </w:p>
    <w:p w:rsidR="00543DEF" w:rsidRPr="00543DEF" w:rsidRDefault="00543DEF" w:rsidP="00543DEF">
      <w:pPr>
        <w:numPr>
          <w:ilvl w:val="0"/>
          <w:numId w:val="10"/>
        </w:num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vorläufige Unterbringung nach </w:t>
      </w:r>
      <w:proofErr w:type="spellStart"/>
      <w:r w:rsidRPr="00543DEF">
        <w:rPr>
          <w:rFonts w:cs="Arial"/>
          <w:sz w:val="20"/>
        </w:rPr>
        <w:t>PsychKG</w:t>
      </w:r>
      <w:proofErr w:type="spellEnd"/>
      <w:r w:rsidRPr="00543DEF">
        <w:rPr>
          <w:rFonts w:cs="Arial"/>
          <w:sz w:val="20"/>
        </w:rPr>
        <w:t xml:space="preserve"> durch das Bezirksamt (§23.1)</w:t>
      </w:r>
    </w:p>
    <w:p w:rsidR="00543DEF" w:rsidRPr="00543DEF" w:rsidRDefault="00543DEF" w:rsidP="00543DEF">
      <w:pPr>
        <w:numPr>
          <w:ilvl w:val="0"/>
          <w:numId w:val="10"/>
        </w:num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vorläufige Unterbringung nach </w:t>
      </w:r>
      <w:proofErr w:type="spellStart"/>
      <w:r w:rsidRPr="00543DEF">
        <w:rPr>
          <w:rFonts w:cs="Arial"/>
          <w:sz w:val="20"/>
        </w:rPr>
        <w:t>PsychKG</w:t>
      </w:r>
      <w:proofErr w:type="spellEnd"/>
      <w:r w:rsidRPr="00543DEF">
        <w:rPr>
          <w:rFonts w:cs="Arial"/>
          <w:sz w:val="20"/>
        </w:rPr>
        <w:t xml:space="preserve"> durch die psychiatrische Fachabteilung (§23.2)</w:t>
      </w:r>
    </w:p>
    <w:p w:rsidR="00543DEF" w:rsidRPr="00543DEF" w:rsidRDefault="00543DEF" w:rsidP="00543DEF">
      <w:pPr>
        <w:numPr>
          <w:ilvl w:val="0"/>
          <w:numId w:val="10"/>
        </w:num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richterlich genehmigte Unterbringung nach </w:t>
      </w:r>
      <w:proofErr w:type="spellStart"/>
      <w:r w:rsidRPr="00543DEF">
        <w:rPr>
          <w:rFonts w:cs="Arial"/>
          <w:sz w:val="20"/>
        </w:rPr>
        <w:t>PsychKG</w:t>
      </w:r>
      <w:proofErr w:type="spellEnd"/>
      <w:r w:rsidRPr="00543DEF">
        <w:rPr>
          <w:rFonts w:cs="Arial"/>
          <w:sz w:val="20"/>
        </w:rPr>
        <w:t xml:space="preserve"> (§15)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Für Rücksprache stehen wir unter Tel. </w:t>
      </w:r>
      <w:r>
        <w:rPr>
          <w:rFonts w:cs="Arial"/>
          <w:sz w:val="20"/>
        </w:rPr>
        <w:t>450 ……</w:t>
      </w:r>
      <w:r w:rsidRPr="00543DEF">
        <w:rPr>
          <w:rFonts w:cs="Arial"/>
          <w:sz w:val="20"/>
        </w:rPr>
        <w:t xml:space="preserve"> zur Verfügung. 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tabs>
          <w:tab w:val="left" w:pos="2655"/>
        </w:tabs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 xml:space="preserve">Mit freundlichen Grüßen, </w:t>
      </w:r>
      <w:r w:rsidRPr="00543DEF">
        <w:rPr>
          <w:rFonts w:cs="Arial"/>
          <w:sz w:val="20"/>
        </w:rPr>
        <w:tab/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  <w:r w:rsidRPr="00543DEF">
        <w:rPr>
          <w:rFonts w:cs="Arial"/>
          <w:sz w:val="20"/>
        </w:rPr>
        <w:t>___________________</w:t>
      </w:r>
    </w:p>
    <w:p w:rsidR="00543DEF" w:rsidRPr="00543DEF" w:rsidRDefault="00543DEF" w:rsidP="00543DEF">
      <w:pPr>
        <w:spacing w:line="240" w:lineRule="atLeast"/>
        <w:rPr>
          <w:rFonts w:cs="Arial"/>
          <w:sz w:val="20"/>
        </w:rPr>
      </w:pPr>
    </w:p>
    <w:p w:rsidR="00A43ABA" w:rsidRPr="005A2AC1" w:rsidRDefault="00A43ABA" w:rsidP="00543DEF">
      <w:pPr>
        <w:spacing w:line="360" w:lineRule="auto"/>
        <w:ind w:right="1251"/>
        <w:jc w:val="both"/>
      </w:pPr>
    </w:p>
    <w:sectPr w:rsidR="00A43ABA" w:rsidRPr="005A2AC1" w:rsidSect="00331DF1">
      <w:type w:val="continuous"/>
      <w:pgSz w:w="11906" w:h="16838" w:code="9"/>
      <w:pgMar w:top="1134" w:right="851" w:bottom="1134" w:left="1440" w:header="652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60A" w:rsidRDefault="008D660A">
      <w:r>
        <w:separator/>
      </w:r>
    </w:p>
  </w:endnote>
  <w:endnote w:type="continuationSeparator" w:id="0">
    <w:p w:rsidR="008D660A" w:rsidRDefault="008D6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AEC" w:rsidRDefault="00275AEC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9D7" w:rsidRDefault="002579D7">
    <w:pPr>
      <w:tabs>
        <w:tab w:val="right" w:pos="9639"/>
      </w:tabs>
    </w:pPr>
    <w:r>
      <w:rPr>
        <w:sz w:val="16"/>
      </w:rPr>
      <w:tab/>
    </w:r>
    <w:r w:rsidR="003F6C11">
      <w:fldChar w:fldCharType="begin"/>
    </w:r>
    <w:r>
      <w:instrText xml:space="preserve"> IF </w:instrText>
    </w:r>
    <w:r w:rsidR="003F6C11">
      <w:fldChar w:fldCharType="begin"/>
    </w:r>
    <w:r w:rsidR="00275AEC">
      <w:instrText xml:space="preserve"> PAGE </w:instrText>
    </w:r>
    <w:r w:rsidR="003F6C11">
      <w:fldChar w:fldCharType="separate"/>
    </w:r>
    <w:r w:rsidR="00543DEF">
      <w:rPr>
        <w:noProof/>
      </w:rPr>
      <w:instrText>2</w:instrText>
    </w:r>
    <w:r w:rsidR="003F6C11">
      <w:rPr>
        <w:noProof/>
      </w:rPr>
      <w:fldChar w:fldCharType="end"/>
    </w:r>
    <w:r>
      <w:instrText xml:space="preserve"> &lt;&gt; </w:instrText>
    </w:r>
    <w:r w:rsidR="003F6C11">
      <w:fldChar w:fldCharType="begin"/>
    </w:r>
    <w:r w:rsidR="00275AEC">
      <w:instrText xml:space="preserve"> NUMPAGES </w:instrText>
    </w:r>
    <w:r w:rsidR="003F6C11">
      <w:fldChar w:fldCharType="separate"/>
    </w:r>
    <w:r w:rsidR="00543DEF">
      <w:rPr>
        <w:noProof/>
      </w:rPr>
      <w:instrText>2</w:instrText>
    </w:r>
    <w:r w:rsidR="003F6C11">
      <w:rPr>
        <w:noProof/>
      </w:rPr>
      <w:fldChar w:fldCharType="end"/>
    </w:r>
    <w:r>
      <w:instrText xml:space="preserve"> „- </w:instrText>
    </w:r>
    <w:r w:rsidR="003F6C11">
      <w:fldChar w:fldCharType="begin"/>
    </w:r>
    <w:r>
      <w:instrText xml:space="preserve"> = </w:instrText>
    </w:r>
    <w:r w:rsidR="003F6C11">
      <w:fldChar w:fldCharType="begin"/>
    </w:r>
    <w:r w:rsidR="00275AEC">
      <w:instrText xml:space="preserve"> PAGE </w:instrText>
    </w:r>
    <w:r w:rsidR="003F6C11">
      <w:fldChar w:fldCharType="separate"/>
    </w:r>
    <w:r w:rsidR="002E7386">
      <w:rPr>
        <w:noProof/>
      </w:rPr>
      <w:instrText>2</w:instrText>
    </w:r>
    <w:r w:rsidR="003F6C11">
      <w:rPr>
        <w:noProof/>
      </w:rPr>
      <w:fldChar w:fldCharType="end"/>
    </w:r>
    <w:r>
      <w:instrText xml:space="preserve"> +1</w:instrText>
    </w:r>
    <w:r w:rsidR="003F6C11">
      <w:fldChar w:fldCharType="separate"/>
    </w:r>
    <w:r w:rsidR="002E7386">
      <w:rPr>
        <w:noProof/>
      </w:rPr>
      <w:instrText>3</w:instrText>
    </w:r>
    <w:r w:rsidR="003F6C11">
      <w:fldChar w:fldCharType="end"/>
    </w:r>
    <w:r>
      <w:instrText xml:space="preserve"> -„</w:instrText>
    </w:r>
    <w:r w:rsidR="003F6C11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9D7" w:rsidRDefault="002579D7">
    <w:pPr>
      <w:jc w:val="center"/>
      <w:rPr>
        <w:color w:val="808080"/>
        <w:spacing w:val="20"/>
        <w:sz w:val="18"/>
      </w:rPr>
    </w:pPr>
  </w:p>
  <w:p w:rsidR="002579D7" w:rsidRDefault="002579D7">
    <w:pPr>
      <w:jc w:val="center"/>
      <w:rPr>
        <w:color w:val="808080"/>
        <w:spacing w:val="20"/>
        <w:sz w:val="18"/>
      </w:rPr>
    </w:pPr>
    <w:r>
      <w:rPr>
        <w:color w:val="808080"/>
        <w:spacing w:val="20"/>
        <w:sz w:val="18"/>
      </w:rPr>
      <w:t>CHARITÉ - UNIVERSITÄTSMEDIZIN BERLIN</w:t>
    </w:r>
  </w:p>
  <w:p w:rsidR="002579D7" w:rsidRDefault="002579D7">
    <w:pPr>
      <w:jc w:val="center"/>
      <w:rPr>
        <w:sz w:val="16"/>
      </w:rPr>
    </w:pPr>
    <w:r>
      <w:rPr>
        <w:sz w:val="16"/>
      </w:rPr>
      <w:t>Gliedkörperschaft der Freien Universität Berlin und der Humboldt-Universität zu Berlin</w:t>
    </w:r>
  </w:p>
  <w:p w:rsidR="002579D7" w:rsidRDefault="002579D7">
    <w:pPr>
      <w:jc w:val="center"/>
      <w:rPr>
        <w:sz w:val="16"/>
      </w:rPr>
    </w:pPr>
    <w:proofErr w:type="spellStart"/>
    <w:r>
      <w:rPr>
        <w:sz w:val="16"/>
      </w:rPr>
      <w:t>Charitéplatz</w:t>
    </w:r>
    <w:proofErr w:type="spellEnd"/>
    <w:r>
      <w:rPr>
        <w:sz w:val="16"/>
      </w:rPr>
      <w:t xml:space="preserve"> 1 </w:t>
    </w:r>
    <w:r>
      <w:rPr>
        <w:sz w:val="16"/>
      </w:rPr>
      <w:sym w:font="Symbol" w:char="00BD"/>
    </w:r>
    <w:r>
      <w:rPr>
        <w:sz w:val="16"/>
      </w:rPr>
      <w:t xml:space="preserve"> 10117 Berlin </w:t>
    </w:r>
    <w:r>
      <w:rPr>
        <w:sz w:val="16"/>
      </w:rPr>
      <w:sym w:font="Symbol" w:char="00BD"/>
    </w:r>
    <w:r>
      <w:rPr>
        <w:sz w:val="16"/>
      </w:rPr>
      <w:t xml:space="preserve"> Telefon +49 30 450-50 </w:t>
    </w:r>
    <w:r>
      <w:rPr>
        <w:sz w:val="16"/>
      </w:rPr>
      <w:sym w:font="Symbol" w:char="00BD"/>
    </w:r>
    <w:r>
      <w:rPr>
        <w:sz w:val="16"/>
      </w:rPr>
      <w:t xml:space="preserve"> www.charite.de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60A" w:rsidRDefault="008D660A">
      <w:r>
        <w:separator/>
      </w:r>
    </w:p>
  </w:footnote>
  <w:footnote w:type="continuationSeparator" w:id="0">
    <w:p w:rsidR="008D660A" w:rsidRDefault="008D66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9D7" w:rsidRDefault="003F6C11">
    <w:pPr>
      <w:framePr w:wrap="around" w:vAnchor="text" w:hAnchor="margin" w:xAlign="center" w:y="1"/>
    </w:pPr>
    <w:r>
      <w:fldChar w:fldCharType="begin"/>
    </w:r>
    <w:r w:rsidR="002579D7">
      <w:instrText xml:space="preserve">PAGE  </w:instrText>
    </w:r>
    <w:r>
      <w:fldChar w:fldCharType="end"/>
    </w:r>
  </w:p>
  <w:p w:rsidR="002579D7" w:rsidRDefault="002579D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9D7" w:rsidRDefault="002579D7">
    <w:pPr>
      <w:framePr w:wrap="around" w:vAnchor="text" w:hAnchor="margin" w:xAlign="center" w:y="1"/>
    </w:pPr>
    <w:r>
      <w:t xml:space="preserve">- </w:t>
    </w:r>
    <w:r w:rsidR="003F6C11">
      <w:fldChar w:fldCharType="begin"/>
    </w:r>
    <w:r w:rsidR="00275AEC">
      <w:instrText xml:space="preserve">PAGE  </w:instrText>
    </w:r>
    <w:r w:rsidR="003F6C11">
      <w:fldChar w:fldCharType="separate"/>
    </w:r>
    <w:r w:rsidR="00543DEF">
      <w:rPr>
        <w:noProof/>
      </w:rPr>
      <w:t>2</w:t>
    </w:r>
    <w:r w:rsidR="003F6C11">
      <w:rPr>
        <w:noProof/>
      </w:rPr>
      <w:fldChar w:fldCharType="end"/>
    </w:r>
    <w:r>
      <w:t xml:space="preserve"> -</w:t>
    </w:r>
  </w:p>
  <w:p w:rsidR="002579D7" w:rsidRDefault="002579D7">
    <w:pPr>
      <w:spacing w:after="6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9D7" w:rsidRDefault="003F6C11">
    <w:pPr>
      <w:jc w:val="center"/>
      <w:rPr>
        <w:sz w:val="10"/>
      </w:rPr>
    </w:pPr>
    <w:r w:rsidRPr="003F6C11">
      <w:rPr>
        <w:noProof/>
        <w:sz w:val="20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50" type="#_x0000_t202" style="position:absolute;left:0;text-align:left;margin-left:70.9pt;margin-top:130.4pt;width:226.75pt;height:9pt;z-index:251660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" filled="f" stroked="f">
          <v:textbox inset="0,0,0,0">
            <w:txbxContent>
              <w:p w:rsidR="002579D7" w:rsidRDefault="002579D7">
                <w:pPr>
                  <w:ind w:left="14" w:hanging="14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Charité </w:t>
                </w:r>
                <w:r>
                  <w:rPr>
                    <w:sz w:val="14"/>
                    <w:szCs w:val="14"/>
                  </w:rPr>
                  <w:sym w:font="Symbol" w:char="F0BD"/>
                </w:r>
                <w:r>
                  <w:rPr>
                    <w:sz w:val="14"/>
                    <w:szCs w:val="14"/>
                  </w:rPr>
                  <w:t xml:space="preserve"> </w:t>
                </w:r>
                <w:r>
                  <w:rPr>
                    <w:b/>
                    <w:bCs/>
                    <w:sz w:val="14"/>
                    <w:szCs w:val="14"/>
                  </w:rPr>
                  <w:t>Campus Mitte</w:t>
                </w:r>
                <w:r>
                  <w:rPr>
                    <w:sz w:val="14"/>
                    <w:szCs w:val="14"/>
                  </w:rPr>
                  <w:t xml:space="preserve"> </w:t>
                </w:r>
                <w:r>
                  <w:rPr>
                    <w:sz w:val="14"/>
                    <w:szCs w:val="14"/>
                  </w:rPr>
                  <w:sym w:font="Symbol" w:char="F0BD"/>
                </w:r>
                <w:r>
                  <w:rPr>
                    <w:sz w:val="14"/>
                    <w:szCs w:val="14"/>
                  </w:rPr>
                  <w:t xml:space="preserve"> 10098 Berlin</w:t>
                </w:r>
              </w:p>
            </w:txbxContent>
          </v:textbox>
          <w10:wrap anchorx="page" anchory="page"/>
          <w10:anchorlock/>
        </v:shape>
      </w:pict>
    </w:r>
    <w:r w:rsidR="00896828">
      <w:rPr>
        <w:noProof/>
        <w:sz w:val="20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align>center</wp:align>
          </wp:positionH>
          <wp:positionV relativeFrom="page">
            <wp:posOffset>1224280</wp:posOffset>
          </wp:positionV>
          <wp:extent cx="4922520" cy="220980"/>
          <wp:effectExtent l="19050" t="0" r="0" b="0"/>
          <wp:wrapNone/>
          <wp:docPr id="17" name="Bild 17" descr="CC15-sch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C15-sch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2520" cy="220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6828">
      <w:rPr>
        <w:noProof/>
        <w:sz w:val="2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align>center</wp:align>
          </wp:positionH>
          <wp:positionV relativeFrom="page">
            <wp:posOffset>431800</wp:posOffset>
          </wp:positionV>
          <wp:extent cx="1760220" cy="670560"/>
          <wp:effectExtent l="19050" t="0" r="0" b="0"/>
          <wp:wrapNone/>
          <wp:docPr id="16" name="Bild 16" descr="C_swLogo-48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_swLogo-48mm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670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6828">
      <w:rPr>
        <w:noProof/>
        <w:sz w:val="1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7381240</wp:posOffset>
          </wp:positionV>
          <wp:extent cx="17780" cy="17780"/>
          <wp:effectExtent l="19050" t="0" r="1270" b="0"/>
          <wp:wrapNone/>
          <wp:docPr id="5" name="Bild 5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ild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6828">
      <w:rPr>
        <w:noProof/>
        <w:sz w:val="1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5292725</wp:posOffset>
          </wp:positionV>
          <wp:extent cx="17780" cy="17780"/>
          <wp:effectExtent l="19050" t="0" r="1270" b="0"/>
          <wp:wrapNone/>
          <wp:docPr id="4" name="Bild 4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ild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6828">
      <w:rPr>
        <w:noProof/>
        <w:sz w:val="10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3672205</wp:posOffset>
          </wp:positionV>
          <wp:extent cx="17780" cy="17780"/>
          <wp:effectExtent l="19050" t="0" r="1270" b="0"/>
          <wp:wrapNone/>
          <wp:docPr id="3" name="Bild 3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6C11">
      <w:rPr>
        <w:noProof/>
        <w:sz w:val="10"/>
        <w:lang w:val="en-US" w:eastAsia="en-US"/>
      </w:rPr>
      <w:pict>
        <v:shape id="Text Box 1" o:spid="_x0000_s2049" type="#_x0000_t202" style="position:absolute;left:0;text-align:left;margin-left:357.1pt;margin-top:130.7pt;width:198.45pt;height:119.65pt;z-index:251654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" filled="f" stroked="f">
          <v:textbox inset="0,0,0,0">
            <w:txbxContent>
              <w:p w:rsidR="002579D7" w:rsidRDefault="002579D7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Klinik für Psychiatrie und Psychotherapie</w:t>
                </w:r>
              </w:p>
              <w:p w:rsidR="002579D7" w:rsidRDefault="002579D7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Klinikdirektor:</w:t>
                </w:r>
              </w:p>
              <w:p w:rsidR="002579D7" w:rsidRPr="00275AEC" w:rsidRDefault="002579D7">
                <w:pPr>
                  <w:rPr>
                    <w:b/>
                    <w:bCs/>
                    <w:sz w:val="14"/>
                    <w:lang w:val="en-US"/>
                  </w:rPr>
                </w:pPr>
                <w:r w:rsidRPr="00275AEC">
                  <w:rPr>
                    <w:b/>
                    <w:bCs/>
                    <w:sz w:val="14"/>
                    <w:lang w:val="en-US"/>
                  </w:rPr>
                  <w:t xml:space="preserve">Prof. Dr. med. </w:t>
                </w:r>
                <w:r w:rsidR="006F55BC" w:rsidRPr="00275AEC">
                  <w:rPr>
                    <w:b/>
                    <w:bCs/>
                    <w:sz w:val="14"/>
                    <w:lang w:val="en-US"/>
                  </w:rPr>
                  <w:t xml:space="preserve">Dr. phil. </w:t>
                </w:r>
                <w:r w:rsidRPr="00275AEC">
                  <w:rPr>
                    <w:b/>
                    <w:bCs/>
                    <w:sz w:val="14"/>
                    <w:lang w:val="en-US"/>
                  </w:rPr>
                  <w:t>Andreas Heinz</w:t>
                </w:r>
              </w:p>
              <w:p w:rsidR="002579D7" w:rsidRPr="00275AEC" w:rsidRDefault="002579D7">
                <w:pPr>
                  <w:rPr>
                    <w:sz w:val="14"/>
                    <w:lang w:val="en-US"/>
                  </w:rPr>
                </w:pPr>
              </w:p>
              <w:p w:rsidR="00275AEC" w:rsidRDefault="00275AEC">
                <w:pPr>
                  <w:tabs>
                    <w:tab w:val="right" w:pos="2700"/>
                  </w:tabs>
                  <w:rPr>
                    <w:sz w:val="14"/>
                    <w:lang w:val="en-US"/>
                  </w:rPr>
                </w:pPr>
              </w:p>
              <w:p w:rsidR="00275AEC" w:rsidRDefault="00275AEC">
                <w:pPr>
                  <w:tabs>
                    <w:tab w:val="right" w:pos="2700"/>
                  </w:tabs>
                  <w:rPr>
                    <w:sz w:val="14"/>
                    <w:lang w:val="en-US"/>
                  </w:rPr>
                </w:pPr>
              </w:p>
              <w:p w:rsidR="00275AEC" w:rsidRDefault="00275AEC">
                <w:pPr>
                  <w:tabs>
                    <w:tab w:val="right" w:pos="2700"/>
                  </w:tabs>
                  <w:rPr>
                    <w:sz w:val="14"/>
                    <w:lang w:val="en-US"/>
                  </w:rPr>
                </w:pPr>
              </w:p>
              <w:p w:rsidR="00275AEC" w:rsidRDefault="00275AEC">
                <w:pPr>
                  <w:tabs>
                    <w:tab w:val="right" w:pos="2700"/>
                  </w:tabs>
                  <w:rPr>
                    <w:sz w:val="14"/>
                    <w:lang w:val="en-US"/>
                  </w:rPr>
                </w:pPr>
              </w:p>
              <w:p w:rsidR="00275AEC" w:rsidRDefault="00275AEC">
                <w:pPr>
                  <w:tabs>
                    <w:tab w:val="right" w:pos="2700"/>
                  </w:tabs>
                  <w:rPr>
                    <w:sz w:val="14"/>
                    <w:lang w:val="en-US"/>
                  </w:rPr>
                </w:pPr>
              </w:p>
              <w:p w:rsidR="00275AEC" w:rsidRDefault="00275AEC">
                <w:pPr>
                  <w:tabs>
                    <w:tab w:val="right" w:pos="2700"/>
                  </w:tabs>
                  <w:rPr>
                    <w:sz w:val="14"/>
                    <w:lang w:val="en-US"/>
                  </w:rPr>
                </w:pPr>
              </w:p>
              <w:p w:rsidR="00275AEC" w:rsidRDefault="00275AEC">
                <w:pPr>
                  <w:tabs>
                    <w:tab w:val="right" w:pos="2700"/>
                  </w:tabs>
                  <w:rPr>
                    <w:sz w:val="14"/>
                    <w:lang w:val="en-US"/>
                  </w:rPr>
                </w:pPr>
              </w:p>
              <w:p w:rsidR="002579D7" w:rsidRPr="00275AEC" w:rsidRDefault="002579D7">
                <w:pPr>
                  <w:tabs>
                    <w:tab w:val="right" w:pos="2700"/>
                  </w:tabs>
                  <w:rPr>
                    <w:sz w:val="14"/>
                    <w:lang w:val="en-US"/>
                  </w:rPr>
                </w:pPr>
                <w:bookmarkStart w:id="0" w:name="_GoBack"/>
                <w:bookmarkEnd w:id="0"/>
                <w:r w:rsidRPr="00275AEC">
                  <w:rPr>
                    <w:sz w:val="14"/>
                    <w:lang w:val="en-US"/>
                  </w:rPr>
                  <w:t>Homepage:</w:t>
                </w:r>
                <w:r w:rsidRPr="00275AEC">
                  <w:rPr>
                    <w:sz w:val="14"/>
                    <w:lang w:val="en-US"/>
                  </w:rPr>
                  <w:tab/>
                  <w:t>www.charite.de/psychiatrie</w:t>
                </w:r>
              </w:p>
            </w:txbxContent>
          </v:textbox>
          <w10:wrap anchorx="page" anchory="page"/>
          <w10:anchorlock/>
        </v:shape>
      </w:pict>
    </w:r>
  </w:p>
  <w:p w:rsidR="00145250" w:rsidRDefault="0014525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1CCC"/>
    <w:multiLevelType w:val="hybridMultilevel"/>
    <w:tmpl w:val="D874876C"/>
    <w:lvl w:ilvl="0" w:tplc="2E560BA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314D0"/>
    <w:multiLevelType w:val="hybridMultilevel"/>
    <w:tmpl w:val="B63C9610"/>
    <w:lvl w:ilvl="0" w:tplc="9AC60C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AC55AF"/>
    <w:multiLevelType w:val="hybridMultilevel"/>
    <w:tmpl w:val="CEB0C434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DCD1BF4"/>
    <w:multiLevelType w:val="hybridMultilevel"/>
    <w:tmpl w:val="51A22CC0"/>
    <w:lvl w:ilvl="0" w:tplc="069A9526">
      <w:start w:val="1"/>
      <w:numFmt w:val="decimal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BA34DC"/>
    <w:multiLevelType w:val="hybridMultilevel"/>
    <w:tmpl w:val="4E44DCCE"/>
    <w:lvl w:ilvl="0" w:tplc="FF60B81C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5765C2"/>
    <w:multiLevelType w:val="hybridMultilevel"/>
    <w:tmpl w:val="176ABA7A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A440E8"/>
    <w:multiLevelType w:val="hybridMultilevel"/>
    <w:tmpl w:val="8E087198"/>
    <w:lvl w:ilvl="0" w:tplc="04070007">
      <w:start w:val="1"/>
      <w:numFmt w:val="bullet"/>
      <w:lvlText w:val="-"/>
      <w:lvlJc w:val="left"/>
      <w:pPr>
        <w:tabs>
          <w:tab w:val="num" w:pos="-360"/>
        </w:tabs>
        <w:ind w:left="-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510451F4"/>
    <w:multiLevelType w:val="hybridMultilevel"/>
    <w:tmpl w:val="965CD0E4"/>
    <w:lvl w:ilvl="0" w:tplc="D7DEED6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6A1C1E"/>
    <w:multiLevelType w:val="hybridMultilevel"/>
    <w:tmpl w:val="C7CC8A84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BB00D6"/>
    <w:multiLevelType w:val="hybridMultilevel"/>
    <w:tmpl w:val="49E0975A"/>
    <w:lvl w:ilvl="0" w:tplc="EE3C307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F3BAF"/>
    <w:rsid w:val="00013E7C"/>
    <w:rsid w:val="000867BE"/>
    <w:rsid w:val="000B3532"/>
    <w:rsid w:val="00130098"/>
    <w:rsid w:val="00145250"/>
    <w:rsid w:val="00160334"/>
    <w:rsid w:val="00171D18"/>
    <w:rsid w:val="001B549C"/>
    <w:rsid w:val="001F036E"/>
    <w:rsid w:val="002579D7"/>
    <w:rsid w:val="00275AEC"/>
    <w:rsid w:val="00292F59"/>
    <w:rsid w:val="002D07D1"/>
    <w:rsid w:val="002E7386"/>
    <w:rsid w:val="00331DF1"/>
    <w:rsid w:val="00333C12"/>
    <w:rsid w:val="00344B1F"/>
    <w:rsid w:val="003573DD"/>
    <w:rsid w:val="00394BA4"/>
    <w:rsid w:val="003965DE"/>
    <w:rsid w:val="003D3CE2"/>
    <w:rsid w:val="003F6C11"/>
    <w:rsid w:val="003F7CDB"/>
    <w:rsid w:val="0047495E"/>
    <w:rsid w:val="004820E4"/>
    <w:rsid w:val="00543DEF"/>
    <w:rsid w:val="00576ABB"/>
    <w:rsid w:val="00580418"/>
    <w:rsid w:val="005852FD"/>
    <w:rsid w:val="00587AC4"/>
    <w:rsid w:val="005A2AC1"/>
    <w:rsid w:val="0068731B"/>
    <w:rsid w:val="006F55BC"/>
    <w:rsid w:val="007376C8"/>
    <w:rsid w:val="007A528F"/>
    <w:rsid w:val="00822EFE"/>
    <w:rsid w:val="00896828"/>
    <w:rsid w:val="008B7133"/>
    <w:rsid w:val="008D660A"/>
    <w:rsid w:val="008F51FB"/>
    <w:rsid w:val="00920375"/>
    <w:rsid w:val="009321D6"/>
    <w:rsid w:val="009C5856"/>
    <w:rsid w:val="009D667C"/>
    <w:rsid w:val="009F1E23"/>
    <w:rsid w:val="00A378EF"/>
    <w:rsid w:val="00A43ABA"/>
    <w:rsid w:val="00AE4D50"/>
    <w:rsid w:val="00B409DB"/>
    <w:rsid w:val="00B5256D"/>
    <w:rsid w:val="00B833F0"/>
    <w:rsid w:val="00B931CD"/>
    <w:rsid w:val="00B94C26"/>
    <w:rsid w:val="00C43BE6"/>
    <w:rsid w:val="00C972D8"/>
    <w:rsid w:val="00CC7F53"/>
    <w:rsid w:val="00D20214"/>
    <w:rsid w:val="00E32447"/>
    <w:rsid w:val="00E9547F"/>
    <w:rsid w:val="00EA1478"/>
    <w:rsid w:val="00EA3F77"/>
    <w:rsid w:val="00EA5062"/>
    <w:rsid w:val="00EE5592"/>
    <w:rsid w:val="00F12280"/>
    <w:rsid w:val="00F47B7C"/>
    <w:rsid w:val="00F67314"/>
    <w:rsid w:val="00F71DAA"/>
    <w:rsid w:val="00FC0FA9"/>
    <w:rsid w:val="00FF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0FA9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FC0FA9"/>
    <w:pPr>
      <w:keepNext/>
      <w:tabs>
        <w:tab w:val="left" w:pos="2160"/>
        <w:tab w:val="left" w:pos="5940"/>
      </w:tabs>
      <w:ind w:left="-1077"/>
      <w:jc w:val="both"/>
      <w:outlineLvl w:val="0"/>
    </w:pPr>
    <w:rPr>
      <w:b/>
      <w:bCs/>
    </w:rPr>
  </w:style>
  <w:style w:type="paragraph" w:styleId="berschrift2">
    <w:name w:val="heading 2"/>
    <w:basedOn w:val="Standard"/>
    <w:next w:val="Standard"/>
    <w:qFormat/>
    <w:rsid w:val="00FC0FA9"/>
    <w:pPr>
      <w:keepNext/>
      <w:jc w:val="right"/>
      <w:outlineLvl w:val="1"/>
    </w:pPr>
    <w:rPr>
      <w:rFonts w:ascii="Times New Roman" w:hAnsi="Times New Roman"/>
      <w:b/>
      <w:bCs/>
      <w:sz w:val="18"/>
    </w:rPr>
  </w:style>
  <w:style w:type="paragraph" w:styleId="berschrift3">
    <w:name w:val="heading 3"/>
    <w:basedOn w:val="Standard"/>
    <w:next w:val="Standard"/>
    <w:qFormat/>
    <w:rsid w:val="00FC0FA9"/>
    <w:pPr>
      <w:keepNext/>
      <w:spacing w:before="22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FC0FA9"/>
    <w:pPr>
      <w:keepNext/>
      <w:spacing w:before="220"/>
      <w:outlineLvl w:val="3"/>
    </w:pPr>
    <w:rPr>
      <w:b/>
      <w:bCs/>
      <w:szCs w:val="28"/>
      <w:u w:val="single"/>
    </w:rPr>
  </w:style>
  <w:style w:type="paragraph" w:styleId="berschrift5">
    <w:name w:val="heading 5"/>
    <w:basedOn w:val="Standard"/>
    <w:next w:val="Standard"/>
    <w:qFormat/>
    <w:rsid w:val="00FC0FA9"/>
    <w:pPr>
      <w:keepNext/>
      <w:ind w:left="-1080"/>
      <w:outlineLvl w:val="4"/>
    </w:pPr>
    <w:rPr>
      <w:b/>
      <w:bCs/>
      <w:sz w:val="24"/>
    </w:rPr>
  </w:style>
  <w:style w:type="paragraph" w:styleId="berschrift6">
    <w:name w:val="heading 6"/>
    <w:basedOn w:val="Standard"/>
    <w:next w:val="Standard"/>
    <w:qFormat/>
    <w:rsid w:val="00FC0FA9"/>
    <w:pPr>
      <w:keepNext/>
      <w:spacing w:before="220"/>
      <w:outlineLvl w:val="5"/>
    </w:pPr>
    <w:rPr>
      <w:bCs/>
      <w:szCs w:val="22"/>
      <w:u w:val="single"/>
    </w:rPr>
  </w:style>
  <w:style w:type="paragraph" w:styleId="berschrift7">
    <w:name w:val="heading 7"/>
    <w:basedOn w:val="Standard"/>
    <w:next w:val="Standard"/>
    <w:qFormat/>
    <w:rsid w:val="00FC0FA9"/>
    <w:pPr>
      <w:keepNext/>
      <w:outlineLvl w:val="6"/>
    </w:pPr>
    <w:rPr>
      <w:u w:val="single"/>
    </w:rPr>
  </w:style>
  <w:style w:type="paragraph" w:styleId="berschrift8">
    <w:name w:val="heading 8"/>
    <w:basedOn w:val="Standard"/>
    <w:next w:val="Standard"/>
    <w:qFormat/>
    <w:rsid w:val="00FC0FA9"/>
    <w:pPr>
      <w:keepNext/>
      <w:ind w:hanging="1080"/>
      <w:outlineLvl w:val="7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FC0FA9"/>
    <w:pPr>
      <w:tabs>
        <w:tab w:val="center" w:pos="4536"/>
        <w:tab w:val="right" w:pos="9072"/>
      </w:tabs>
    </w:pPr>
  </w:style>
  <w:style w:type="character" w:styleId="Hyperlink">
    <w:name w:val="Hyperlink"/>
    <w:rsid w:val="00FC0FA9"/>
    <w:rPr>
      <w:color w:val="0000FF"/>
      <w:u w:val="single"/>
    </w:rPr>
  </w:style>
  <w:style w:type="paragraph" w:styleId="Textkrper-Zeileneinzug">
    <w:name w:val="Body Text Indent"/>
    <w:basedOn w:val="Standard"/>
    <w:rsid w:val="00FC0FA9"/>
    <w:pPr>
      <w:ind w:left="-1080"/>
      <w:jc w:val="both"/>
    </w:pPr>
  </w:style>
  <w:style w:type="paragraph" w:styleId="Textkrper-Einzug2">
    <w:name w:val="Body Text Indent 2"/>
    <w:basedOn w:val="Standard"/>
    <w:rsid w:val="00FC0FA9"/>
    <w:pPr>
      <w:ind w:left="-1077"/>
      <w:jc w:val="both"/>
    </w:pPr>
  </w:style>
  <w:style w:type="paragraph" w:styleId="Textkrper">
    <w:name w:val="Body Text"/>
    <w:basedOn w:val="Standard"/>
    <w:rsid w:val="00FC0FA9"/>
    <w:rPr>
      <w:szCs w:val="20"/>
    </w:rPr>
  </w:style>
  <w:style w:type="paragraph" w:styleId="Sprechblasentext">
    <w:name w:val="Balloon Text"/>
    <w:basedOn w:val="Standard"/>
    <w:semiHidden/>
    <w:rsid w:val="00AE4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niedling\Anwendungsdaten\Microsoft\Vorlagen\BK_Str&#246;hle_241106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BK_Ströhle_241106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Familie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niedling</dc:creator>
  <cp:lastModifiedBy>Hellweg</cp:lastModifiedBy>
  <cp:revision>2</cp:revision>
  <cp:lastPrinted>2012-07-02T13:56:00Z</cp:lastPrinted>
  <dcterms:created xsi:type="dcterms:W3CDTF">2018-07-27T10:47:00Z</dcterms:created>
  <dcterms:modified xsi:type="dcterms:W3CDTF">2018-07-27T10:47:00Z</dcterms:modified>
</cp:coreProperties>
</file>